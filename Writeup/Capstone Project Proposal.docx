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41" w:rsidRDefault="00F62432">
      <w:pPr>
        <w:pStyle w:val="Title"/>
      </w:pPr>
      <w:r>
        <w:t>Capstone Project</w:t>
      </w:r>
    </w:p>
    <w:p w:rsidR="00F62432" w:rsidRDefault="008D176A" w:rsidP="00F62432">
      <w:pPr>
        <w:pStyle w:val="Subtitle"/>
      </w:pPr>
      <w:r>
        <w:t xml:space="preserve">Combine data on a </w:t>
      </w:r>
      <w:r w:rsidR="00590F0C">
        <w:t>Chicago’</w:t>
      </w:r>
      <w:r w:rsidR="00D13E02">
        <w:t>s c</w:t>
      </w:r>
      <w:r w:rsidR="00F62432">
        <w:t xml:space="preserve">rime </w:t>
      </w:r>
      <w:r w:rsidR="00D13E02">
        <w:t>patterns</w:t>
      </w:r>
      <w:r w:rsidR="00F62432">
        <w:t xml:space="preserve"> with other data sources [</w:t>
      </w:r>
      <w:r w:rsidR="00D13E02">
        <w:t xml:space="preserve">geo-spatial </w:t>
      </w:r>
      <w:r w:rsidR="00F62432">
        <w:t xml:space="preserve">polygons, </w:t>
      </w:r>
      <w:r w:rsidR="00C90697">
        <w:t>Mass transit station</w:t>
      </w:r>
      <w:r w:rsidR="00D13E02">
        <w:t xml:space="preserve"> locations,</w:t>
      </w:r>
      <w:r w:rsidR="00F62432">
        <w:t xml:space="preserve"> police stations</w:t>
      </w:r>
      <w:r w:rsidR="00590F0C">
        <w:t xml:space="preserve"> locations</w:t>
      </w:r>
      <w:r w:rsidR="00F62432">
        <w:t>, dem</w:t>
      </w:r>
      <w:r w:rsidR="00D13E02">
        <w:t>ogr</w:t>
      </w:r>
      <w:r>
        <w:t>aphics, and</w:t>
      </w:r>
      <w:r w:rsidR="00590F0C">
        <w:t xml:space="preserve"> </w:t>
      </w:r>
      <w:r>
        <w:t>weather data].  Then, use</w:t>
      </w:r>
      <w:r w:rsidR="00F62432">
        <w:t xml:space="preserve"> the resulting data to </w:t>
      </w:r>
      <w:r w:rsidR="00111C1E">
        <w:t xml:space="preserve">examine correlations </w:t>
      </w:r>
      <w:r w:rsidR="00D13E02">
        <w:t xml:space="preserve">and [hopefully] find enough evidence to </w:t>
      </w:r>
      <w:r w:rsidR="00556680">
        <w:t>suggest new station locations</w:t>
      </w:r>
      <w:r w:rsidR="00D13E02">
        <w:t xml:space="preserve"> and/or policing patterns.</w:t>
      </w:r>
      <w:r w:rsidR="00556680">
        <w:t xml:space="preserve">  Note: </w:t>
      </w:r>
      <w:r w:rsidR="00D13E02">
        <w:t>P</w:t>
      </w:r>
      <w:r w:rsidR="00556680">
        <w:t>roximity</w:t>
      </w:r>
      <w:r w:rsidR="00D13E02">
        <w:t xml:space="preserve"> to </w:t>
      </w:r>
      <w:r w:rsidR="002179F8">
        <w:t>transit</w:t>
      </w:r>
      <w:r w:rsidR="00D13E02">
        <w:t>/police stations</w:t>
      </w:r>
      <w:r w:rsidR="00556680">
        <w:t xml:space="preserve"> will likely only correlate with certain types of crime.</w:t>
      </w:r>
      <w:r w:rsidR="00D13E02">
        <w:t xml:space="preserve">  </w:t>
      </w:r>
    </w:p>
    <w:p w:rsidR="008D176A" w:rsidRPr="00C90697" w:rsidRDefault="008D176A" w:rsidP="00C90697">
      <w:pPr>
        <w:spacing w:after="0" w:line="240" w:lineRule="auto"/>
        <w:rPr>
          <w:b/>
        </w:rPr>
      </w:pPr>
      <w:r w:rsidRPr="00C90697">
        <w:rPr>
          <w:b/>
        </w:rPr>
        <w:t>What is the problem you want to solve?</w:t>
      </w:r>
    </w:p>
    <w:p w:rsidR="00C90697" w:rsidRDefault="00C90697" w:rsidP="008D176A">
      <w:r>
        <w:t>Find significant patterns in crime that could be used to educate officers</w:t>
      </w:r>
      <w:r w:rsidR="003E6994">
        <w:t>/guide resource deployment and</w:t>
      </w:r>
      <w:r>
        <w:t xml:space="preserve"> contribute to improved police infrastructure/behavior.  </w:t>
      </w:r>
    </w:p>
    <w:p w:rsidR="008D176A" w:rsidRDefault="008D176A" w:rsidP="00C90697">
      <w:pPr>
        <w:spacing w:after="0" w:line="240" w:lineRule="auto"/>
        <w:rPr>
          <w:b/>
        </w:rPr>
      </w:pPr>
      <w:r w:rsidRPr="00C90697">
        <w:rPr>
          <w:b/>
        </w:rPr>
        <w:t>Who is your client and why do they care about this problem?</w:t>
      </w:r>
    </w:p>
    <w:p w:rsidR="002179F8" w:rsidRDefault="002179F8" w:rsidP="00C90697">
      <w:pPr>
        <w:spacing w:after="0" w:line="240" w:lineRule="auto"/>
      </w:pPr>
      <w:r>
        <w:t xml:space="preserve">I will have a hypothetical client in the </w:t>
      </w:r>
      <w:r w:rsidRPr="002179F8">
        <w:t>P</w:t>
      </w:r>
      <w:r>
        <w:t>olice Department [PD] o</w:t>
      </w:r>
      <w:r w:rsidRPr="002179F8">
        <w:t xml:space="preserve">f </w:t>
      </w:r>
      <w:r>
        <w:t xml:space="preserve">the </w:t>
      </w:r>
      <w:r w:rsidRPr="002179F8">
        <w:t>city</w:t>
      </w:r>
      <w:r>
        <w:t>.  The</w:t>
      </w:r>
      <w:r w:rsidR="003E6994">
        <w:t xml:space="preserve"> purpose will</w:t>
      </w:r>
      <w:r>
        <w:t xml:space="preserve"> be to </w:t>
      </w:r>
      <w:r w:rsidR="003E6994">
        <w:t>explore a number of crime characteristics in the hopes of recommending how the force might better deploy their resources.</w:t>
      </w:r>
      <w:r>
        <w:t xml:space="preserve">  </w:t>
      </w:r>
      <w:r w:rsidR="003E6994">
        <w:t>Based on the geo-spatial characteristics discovered, I may also provide a framework for determining where to open future police departments</w:t>
      </w:r>
      <w:r>
        <w:t>.</w:t>
      </w:r>
      <w:r w:rsidR="00F56FC0">
        <w:t xml:space="preserve">  In theory this will be similar to business supply chain efficiency problems.</w:t>
      </w:r>
      <w:r>
        <w:t xml:space="preserve">  I will need the following information to solve this:</w:t>
      </w:r>
    </w:p>
    <w:p w:rsidR="002179F8" w:rsidRDefault="00324123" w:rsidP="002179F8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Determine if </w:t>
      </w:r>
      <w:r w:rsidR="002179F8">
        <w:t>types of crimes are correlated with proximity to points of interest [transi</w:t>
      </w:r>
      <w:r>
        <w:t>t stations and police stations], t</w:t>
      </w:r>
      <w:r w:rsidR="002179F8">
        <w:t>he assumption/intuition being that crime reduces in proximity to a police station and may increase near mass transit stations.  This may not bear out in the data.</w:t>
      </w:r>
      <w:r>
        <w:t xml:space="preserve"> </w:t>
      </w:r>
    </w:p>
    <w:p w:rsidR="00324123" w:rsidRDefault="00324123" w:rsidP="00324123">
      <w:pPr>
        <w:pStyle w:val="ListParagraph"/>
        <w:numPr>
          <w:ilvl w:val="1"/>
          <w:numId w:val="26"/>
        </w:numPr>
        <w:spacing w:after="0" w:line="240" w:lineRule="auto"/>
      </w:pPr>
      <w:r>
        <w:t>For the sake of simplicity, I will assume that each station has the same # of police officers.</w:t>
      </w:r>
    </w:p>
    <w:p w:rsidR="002179F8" w:rsidRDefault="002179F8" w:rsidP="002179F8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Demographics of a neighborhood may </w:t>
      </w:r>
      <w:r w:rsidR="00324123">
        <w:t>be a significant indicator of crime levels</w:t>
      </w:r>
      <w:r>
        <w:t xml:space="preserve">.  </w:t>
      </w:r>
    </w:p>
    <w:p w:rsidR="00C90697" w:rsidRDefault="002179F8" w:rsidP="00F56FC0">
      <w:pPr>
        <w:pStyle w:val="ListParagraph"/>
        <w:numPr>
          <w:ilvl w:val="1"/>
          <w:numId w:val="26"/>
        </w:numPr>
        <w:spacing w:line="240" w:lineRule="auto"/>
      </w:pPr>
      <w:r>
        <w:t xml:space="preserve">E.g. </w:t>
      </w:r>
      <w:r w:rsidR="003E6994">
        <w:t>Community demographics</w:t>
      </w:r>
      <w:r>
        <w:t xml:space="preserve"> may </w:t>
      </w:r>
      <w:r w:rsidR="00F56FC0">
        <w:t>correlate with higher crime and thus require more enforcers</w:t>
      </w:r>
      <w:r>
        <w:t>.</w:t>
      </w:r>
    </w:p>
    <w:p w:rsidR="008D176A" w:rsidRDefault="008D176A" w:rsidP="00F56FC0">
      <w:pPr>
        <w:spacing w:after="0" w:line="240" w:lineRule="auto"/>
        <w:rPr>
          <w:b/>
        </w:rPr>
      </w:pPr>
      <w:r w:rsidRPr="00F56FC0">
        <w:rPr>
          <w:b/>
        </w:rPr>
        <w:t>What data are you going to use for this? How will you acquire this data?</w:t>
      </w:r>
    </w:p>
    <w:p w:rsidR="00F56FC0" w:rsidRPr="00F56FC0" w:rsidRDefault="00F56FC0" w:rsidP="00F56FC0">
      <w:pPr>
        <w:spacing w:after="0" w:line="240" w:lineRule="auto"/>
      </w:pPr>
      <w:r>
        <w:t>I would like to have the following data sources, but I am not yet sure where to get all of them:</w:t>
      </w:r>
    </w:p>
    <w:p w:rsidR="00590F0C" w:rsidRDefault="00C90697" w:rsidP="00590F0C">
      <w:pPr>
        <w:pStyle w:val="ListParagraph"/>
        <w:numPr>
          <w:ilvl w:val="0"/>
          <w:numId w:val="25"/>
        </w:numPr>
      </w:pPr>
      <w:r>
        <w:t xml:space="preserve">Crime data: </w:t>
      </w:r>
      <w:r w:rsidR="00590F0C">
        <w:t>CHICAGO</w:t>
      </w:r>
      <w:r>
        <w:t xml:space="preserve"> crime data 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Neighborhood/precinct polygons</w:t>
      </w:r>
      <w:r w:rsidR="00590F0C">
        <w:t xml:space="preserve"> </w:t>
      </w:r>
    </w:p>
    <w:p w:rsidR="00C90697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F56FC0" w:rsidRDefault="00F56FC0" w:rsidP="00C90697">
      <w:pPr>
        <w:pStyle w:val="ListParagraph"/>
        <w:numPr>
          <w:ilvl w:val="0"/>
          <w:numId w:val="25"/>
        </w:numPr>
      </w:pPr>
      <w:r>
        <w:t>Mass transit locations [</w:t>
      </w:r>
      <w:proofErr w:type="spellStart"/>
      <w:r>
        <w:t>x&amp;y</w:t>
      </w:r>
      <w:proofErr w:type="spellEnd"/>
      <w:r>
        <w:t>]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Police station locations [</w:t>
      </w:r>
      <w:proofErr w:type="spellStart"/>
      <w:r>
        <w:t>x&amp;y</w:t>
      </w:r>
      <w:proofErr w:type="spellEnd"/>
      <w:r>
        <w:t>]</w:t>
      </w:r>
      <w:r w:rsidR="00590F0C">
        <w:t xml:space="preserve"> </w:t>
      </w:r>
    </w:p>
    <w:p w:rsidR="00590F0C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590F0C" w:rsidRDefault="00F56FC0" w:rsidP="00590F0C">
      <w:pPr>
        <w:pStyle w:val="ListParagraph"/>
        <w:numPr>
          <w:ilvl w:val="0"/>
          <w:numId w:val="25"/>
        </w:numPr>
      </w:pPr>
      <w:r>
        <w:t>Demographics mapped to polygons mentioned above</w:t>
      </w:r>
    </w:p>
    <w:p w:rsidR="00590F0C" w:rsidRDefault="00590F0C" w:rsidP="00590F0C">
      <w:pPr>
        <w:pStyle w:val="ListParagraph"/>
        <w:numPr>
          <w:ilvl w:val="1"/>
          <w:numId w:val="25"/>
        </w:numPr>
      </w:pPr>
      <w:r>
        <w:t xml:space="preserve">Source:  </w:t>
      </w:r>
      <w:r w:rsidRPr="00590F0C">
        <w:t>https://data.cityofchicago.org/</w:t>
      </w:r>
      <w:r>
        <w:t>.</w:t>
      </w:r>
    </w:p>
    <w:p w:rsidR="00590F0C" w:rsidRDefault="00F56FC0" w:rsidP="00C90697">
      <w:pPr>
        <w:pStyle w:val="ListParagraph"/>
        <w:numPr>
          <w:ilvl w:val="0"/>
          <w:numId w:val="25"/>
        </w:numPr>
      </w:pPr>
      <w:r>
        <w:t>Basic Weather data</w:t>
      </w:r>
      <w:r w:rsidR="00590F0C">
        <w:t xml:space="preserve"> </w:t>
      </w:r>
    </w:p>
    <w:p w:rsidR="00590F0C" w:rsidRDefault="00590F0C" w:rsidP="003E6994">
      <w:pPr>
        <w:pStyle w:val="ListParagraph"/>
        <w:numPr>
          <w:ilvl w:val="1"/>
          <w:numId w:val="25"/>
        </w:numPr>
      </w:pPr>
      <w:r>
        <w:t xml:space="preserve">Source:  </w:t>
      </w:r>
      <w:hyperlink r:id="rId10" w:history="1">
        <w:r w:rsidRPr="00590F0C">
          <w:rPr>
            <w:rStyle w:val="Hyperlink"/>
          </w:rPr>
          <w:t>Weather Underground</w:t>
        </w:r>
      </w:hyperlink>
    </w:p>
    <w:p w:rsidR="00C90697" w:rsidRPr="00F56FC0" w:rsidRDefault="003E6994" w:rsidP="00F56FC0">
      <w:pPr>
        <w:spacing w:after="0" w:line="240" w:lineRule="auto"/>
        <w:rPr>
          <w:b/>
        </w:rPr>
      </w:pPr>
      <w:r>
        <w:rPr>
          <w:b/>
        </w:rPr>
        <w:t xml:space="preserve">Initial </w:t>
      </w:r>
      <w:r w:rsidR="00C90697" w:rsidRPr="00F56FC0">
        <w:rPr>
          <w:b/>
        </w:rPr>
        <w:t xml:space="preserve">Data </w:t>
      </w:r>
      <w:r>
        <w:rPr>
          <w:b/>
        </w:rPr>
        <w:t>Variables [Features] to be used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 w:rsidRPr="00F56FC0">
        <w:t>Categories and classifications of crime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Neighborhood/precinct 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Crime coordinates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Dates and times parsed out into requisite features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t>Weather categories</w:t>
      </w:r>
    </w:p>
    <w:p w:rsidR="00F56FC0" w:rsidRDefault="00F56FC0" w:rsidP="00F56FC0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 xml:space="preserve">Minimum </w:t>
      </w:r>
      <w:r w:rsidR="00873569">
        <w:t xml:space="preserve">[Euclidian] </w:t>
      </w:r>
      <w:r>
        <w:t>distance to points of interest</w:t>
      </w:r>
    </w:p>
    <w:p w:rsidR="00F56FC0" w:rsidRPr="00F56FC0" w:rsidRDefault="00F56FC0" w:rsidP="00F56FC0">
      <w:pPr>
        <w:spacing w:after="0" w:line="240" w:lineRule="auto"/>
        <w:rPr>
          <w:b/>
        </w:rPr>
      </w:pPr>
    </w:p>
    <w:p w:rsidR="00E32741" w:rsidRDefault="00103330">
      <w:pPr>
        <w:pStyle w:val="Heading1"/>
      </w:pPr>
      <w:r>
        <w:t>D</w:t>
      </w:r>
      <w:r w:rsidR="00324123">
        <w:t>ata</w:t>
      </w:r>
    </w:p>
    <w:p w:rsidR="00E32741" w:rsidRDefault="00324123">
      <w:r>
        <w:t>T</w:t>
      </w:r>
      <w:r w:rsidR="00103330">
        <w:t xml:space="preserve">he base </w:t>
      </w:r>
      <w:r w:rsidR="003E6994">
        <w:t>Chicago</w:t>
      </w:r>
      <w:r w:rsidR="00103330">
        <w:t xml:space="preserve"> crime data has </w:t>
      </w:r>
      <w:r w:rsidR="008D176A">
        <w:t xml:space="preserve">the following </w:t>
      </w:r>
      <w:r w:rsidR="00103330">
        <w:t>variables/features: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Dates and Times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Category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Descriptions (subset of Category)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proofErr w:type="spellStart"/>
      <w:r>
        <w:t>DayOfWeek</w:t>
      </w:r>
      <w:proofErr w:type="spellEnd"/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Police department District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Resolution</w:t>
      </w:r>
    </w:p>
    <w:p w:rsidR="00103330" w:rsidRDefault="00103330" w:rsidP="00103330">
      <w:pPr>
        <w:pStyle w:val="ListParagraph"/>
        <w:numPr>
          <w:ilvl w:val="0"/>
          <w:numId w:val="13"/>
        </w:numPr>
      </w:pPr>
      <w:r>
        <w:t>Address</w:t>
      </w:r>
    </w:p>
    <w:p w:rsidR="00103330" w:rsidRDefault="00103330" w:rsidP="00A962CE">
      <w:pPr>
        <w:pStyle w:val="ListParagraph"/>
        <w:numPr>
          <w:ilvl w:val="0"/>
          <w:numId w:val="13"/>
        </w:numPr>
      </w:pPr>
      <w:r>
        <w:t>X and Y Coordinates</w:t>
      </w:r>
    </w:p>
    <w:p w:rsidR="00103330" w:rsidRDefault="00324123" w:rsidP="00103330">
      <w:r>
        <w:t>The other</w:t>
      </w:r>
      <w:r w:rsidR="00103330">
        <w:t xml:space="preserve"> data I hope to use for examining correlations </w:t>
      </w:r>
      <w:r>
        <w:t>is as follows</w:t>
      </w:r>
      <w:r w:rsidR="00103330">
        <w:t>: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Neighborhood polygons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>To group geographically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Demographic data mapped to neighborhoods [or other geographical grouping set]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 xml:space="preserve">To examine correlations and to </w:t>
      </w:r>
      <w:r w:rsidR="00451704">
        <w:t>use as a feature within</w:t>
      </w:r>
      <w:r>
        <w:t xml:space="preserve"> prediction model</w:t>
      </w:r>
    </w:p>
    <w:p w:rsidR="00103330" w:rsidRDefault="002B3111" w:rsidP="00103330">
      <w:pPr>
        <w:pStyle w:val="ListParagraph"/>
        <w:numPr>
          <w:ilvl w:val="0"/>
          <w:numId w:val="14"/>
        </w:numPr>
      </w:pPr>
      <w:r>
        <w:t xml:space="preserve">Mass Transit </w:t>
      </w:r>
      <w:r w:rsidR="00103330">
        <w:t xml:space="preserve">station coordinates </w:t>
      </w:r>
    </w:p>
    <w:p w:rsidR="00103330" w:rsidRDefault="00103330" w:rsidP="00103330">
      <w:pPr>
        <w:pStyle w:val="ListParagraph"/>
        <w:numPr>
          <w:ilvl w:val="1"/>
          <w:numId w:val="14"/>
        </w:numPr>
      </w:pPr>
      <w:r>
        <w:t>As a proximity factor within prediction model and a possible correlation exploration for certain types of crime.</w:t>
      </w:r>
    </w:p>
    <w:p w:rsidR="00103330" w:rsidRDefault="00103330" w:rsidP="00103330">
      <w:pPr>
        <w:pStyle w:val="ListParagraph"/>
        <w:numPr>
          <w:ilvl w:val="0"/>
          <w:numId w:val="14"/>
        </w:numPr>
      </w:pPr>
      <w:r>
        <w:t>Police station coordinates</w:t>
      </w:r>
    </w:p>
    <w:p w:rsidR="00451704" w:rsidRDefault="00451704" w:rsidP="00451704">
      <w:pPr>
        <w:pStyle w:val="ListParagraph"/>
        <w:numPr>
          <w:ilvl w:val="1"/>
          <w:numId w:val="14"/>
        </w:numPr>
      </w:pPr>
      <w:r>
        <w:t>As a proximity factor within prediction model and a possible correlation exploration for certain types of crime.</w:t>
      </w:r>
    </w:p>
    <w:p w:rsidR="00103330" w:rsidRDefault="00103330" w:rsidP="00451704">
      <w:pPr>
        <w:pStyle w:val="ListParagraph"/>
        <w:numPr>
          <w:ilvl w:val="0"/>
          <w:numId w:val="14"/>
        </w:numPr>
      </w:pPr>
      <w:r>
        <w:t>Weather data</w:t>
      </w:r>
    </w:p>
    <w:p w:rsidR="00103330" w:rsidRDefault="00451704" w:rsidP="00103330">
      <w:pPr>
        <w:pStyle w:val="ListParagraph"/>
        <w:numPr>
          <w:ilvl w:val="1"/>
          <w:numId w:val="14"/>
        </w:numPr>
      </w:pPr>
      <w:r>
        <w:t>To examine correlations and to use as a feature within prediction model</w:t>
      </w:r>
    </w:p>
    <w:p w:rsidR="00103330" w:rsidRDefault="00103330" w:rsidP="00103330">
      <w:pPr>
        <w:pStyle w:val="Heading2"/>
      </w:pPr>
      <w:r>
        <w:t>Data Munging</w:t>
      </w:r>
    </w:p>
    <w:p w:rsidR="00451704" w:rsidRDefault="00451704" w:rsidP="00451704">
      <w:r>
        <w:t>The following are obvious steps I will need to take to adjust the existing data:</w:t>
      </w:r>
    </w:p>
    <w:p w:rsidR="00451704" w:rsidRDefault="00451704" w:rsidP="00451704">
      <w:pPr>
        <w:pStyle w:val="ListParagraph"/>
        <w:numPr>
          <w:ilvl w:val="0"/>
          <w:numId w:val="15"/>
        </w:numPr>
      </w:pPr>
      <w:r>
        <w:t xml:space="preserve">Separate date/time metric into 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Year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Month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Day of Month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Day Name</w:t>
      </w:r>
    </w:p>
    <w:p w:rsidR="00451704" w:rsidRDefault="00451704" w:rsidP="00451704">
      <w:pPr>
        <w:pStyle w:val="ListParagraph"/>
        <w:numPr>
          <w:ilvl w:val="1"/>
          <w:numId w:val="15"/>
        </w:numPr>
      </w:pPr>
      <w:r>
        <w:t>Hour of Day</w:t>
      </w:r>
    </w:p>
    <w:p w:rsidR="00FB139D" w:rsidRDefault="00FB139D" w:rsidP="00451704">
      <w:pPr>
        <w:pStyle w:val="ListParagraph"/>
        <w:numPr>
          <w:ilvl w:val="1"/>
          <w:numId w:val="15"/>
        </w:numPr>
      </w:pPr>
      <w:r>
        <w:t>Etc.</w:t>
      </w:r>
    </w:p>
    <w:p w:rsidR="00FB139D" w:rsidRDefault="00FB139D" w:rsidP="003E6994">
      <w:pPr>
        <w:pStyle w:val="ListParagraph"/>
        <w:numPr>
          <w:ilvl w:val="0"/>
          <w:numId w:val="15"/>
        </w:numPr>
      </w:pPr>
      <w:r>
        <w:t>Cleanse data of NA’s</w:t>
      </w:r>
    </w:p>
    <w:p w:rsidR="00FB139D" w:rsidRDefault="00FB139D" w:rsidP="003E6994">
      <w:pPr>
        <w:pStyle w:val="ListParagraph"/>
        <w:numPr>
          <w:ilvl w:val="0"/>
          <w:numId w:val="15"/>
        </w:numPr>
      </w:pPr>
      <w:r>
        <w:t>Reformat data and create appropriate ordered factors</w:t>
      </w:r>
    </w:p>
    <w:p w:rsidR="00FB139D" w:rsidRDefault="00FB139D" w:rsidP="003E6994">
      <w:pPr>
        <w:pStyle w:val="ListParagraph"/>
        <w:numPr>
          <w:ilvl w:val="0"/>
          <w:numId w:val="15"/>
        </w:numPr>
      </w:pPr>
      <w:r>
        <w:t>Reduce data down to valid spatial boundaries as represented by communities and/or police districts.</w:t>
      </w:r>
    </w:p>
    <w:p w:rsidR="00FB139D" w:rsidRDefault="00FB139D" w:rsidP="003E6994">
      <w:pPr>
        <w:pStyle w:val="ListParagraph"/>
        <w:numPr>
          <w:ilvl w:val="0"/>
          <w:numId w:val="15"/>
        </w:numPr>
      </w:pPr>
      <w:r>
        <w:t>Appropriately transform spatial data per package</w:t>
      </w:r>
    </w:p>
    <w:p w:rsidR="003E6994" w:rsidRDefault="003E6994" w:rsidP="003E6994">
      <w:pPr>
        <w:pStyle w:val="ListParagraph"/>
        <w:numPr>
          <w:ilvl w:val="0"/>
          <w:numId w:val="15"/>
        </w:numPr>
      </w:pPr>
      <w:r>
        <w:t>J</w:t>
      </w:r>
      <w:r w:rsidR="00FB139D">
        <w:t>oin multiple data files into one superset of data to allow for varied exploration.</w:t>
      </w:r>
    </w:p>
    <w:p w:rsidR="00451704" w:rsidRDefault="00FB139D" w:rsidP="00451704">
      <w:pPr>
        <w:pStyle w:val="ListParagraph"/>
        <w:numPr>
          <w:ilvl w:val="0"/>
          <w:numId w:val="15"/>
        </w:numPr>
      </w:pPr>
      <w:r>
        <w:lastRenderedPageBreak/>
        <w:t>C</w:t>
      </w:r>
      <w:r w:rsidR="00337E75">
        <w:t>reate new variables that group</w:t>
      </w:r>
      <w:r w:rsidR="00451704">
        <w:t xml:space="preserve"> hours into categories such as: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2 Hour increments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 xml:space="preserve">Early AM </w:t>
      </w:r>
      <w:r>
        <w:tab/>
      </w:r>
      <w:r>
        <w:tab/>
        <w:t>5-7 am</w:t>
      </w:r>
    </w:p>
    <w:p w:rsidR="00337E75" w:rsidRDefault="00451704" w:rsidP="00337E75">
      <w:pPr>
        <w:pStyle w:val="ListParagraph"/>
        <w:numPr>
          <w:ilvl w:val="2"/>
          <w:numId w:val="15"/>
        </w:numPr>
      </w:pPr>
      <w:r>
        <w:t>Morning</w:t>
      </w:r>
      <w:r w:rsidR="00337E75">
        <w:t xml:space="preserve"> Commute</w:t>
      </w:r>
      <w:r w:rsidR="00337E75">
        <w:tab/>
        <w:t>7-9 am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proofErr w:type="spellStart"/>
      <w:r>
        <w:t>MidMorning</w:t>
      </w:r>
      <w:proofErr w:type="spellEnd"/>
      <w:r>
        <w:tab/>
      </w:r>
      <w:r>
        <w:tab/>
        <w:t>9-11 am</w:t>
      </w:r>
    </w:p>
    <w:p w:rsidR="00337E75" w:rsidRDefault="00451704" w:rsidP="00337E75">
      <w:pPr>
        <w:pStyle w:val="ListParagraph"/>
        <w:numPr>
          <w:ilvl w:val="2"/>
          <w:numId w:val="15"/>
        </w:numPr>
      </w:pPr>
      <w:r>
        <w:t>Mi</w:t>
      </w:r>
      <w:r w:rsidR="00337E75">
        <w:t>dday</w:t>
      </w:r>
      <w:r w:rsidR="00337E75">
        <w:tab/>
      </w:r>
      <w:r w:rsidR="00337E75">
        <w:tab/>
      </w:r>
      <w:r w:rsidR="00337E75">
        <w:tab/>
        <w:t>11-1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Early Afternoon</w:t>
      </w:r>
      <w:r>
        <w:tab/>
        <w:t>1-3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Late Afternoon</w:t>
      </w:r>
      <w:r>
        <w:tab/>
      </w:r>
      <w:r>
        <w:tab/>
        <w:t>3-5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Afternoon Commute</w:t>
      </w:r>
      <w:r>
        <w:tab/>
        <w:t>5-7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Evening</w:t>
      </w:r>
      <w:r>
        <w:tab/>
      </w:r>
      <w:r>
        <w:tab/>
        <w:t>7-9 pm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Etc.</w:t>
      </w:r>
    </w:p>
    <w:p w:rsidR="00337E75" w:rsidRDefault="00FB139D" w:rsidP="00451704">
      <w:pPr>
        <w:pStyle w:val="ListParagraph"/>
        <w:numPr>
          <w:ilvl w:val="1"/>
          <w:numId w:val="15"/>
        </w:numPr>
      </w:pPr>
      <w:r>
        <w:t>Or b</w:t>
      </w:r>
      <w:r w:rsidR="00337E75">
        <w:t>road</w:t>
      </w:r>
      <w:r>
        <w:t>er</w:t>
      </w:r>
      <w:r w:rsidR="00337E75">
        <w:t xml:space="preserve"> Categories</w:t>
      </w:r>
      <w:r>
        <w:t xml:space="preserve"> such as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Commute Times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Dark Hours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Light Hours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Etc.</w:t>
      </w:r>
    </w:p>
    <w:p w:rsidR="00337E75" w:rsidRDefault="00337E75" w:rsidP="00337E75">
      <w:pPr>
        <w:pStyle w:val="ListParagraph"/>
        <w:numPr>
          <w:ilvl w:val="0"/>
          <w:numId w:val="15"/>
        </w:numPr>
      </w:pPr>
      <w:r>
        <w:t xml:space="preserve">Create </w:t>
      </w:r>
      <w:r w:rsidR="002865BB">
        <w:t>broader</w:t>
      </w:r>
      <w:r>
        <w:t xml:space="preserve"> crime classifications such as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By classification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Felonies</w:t>
      </w:r>
    </w:p>
    <w:p w:rsidR="00337E75" w:rsidRDefault="00337E75" w:rsidP="00337E75">
      <w:pPr>
        <w:pStyle w:val="ListParagraph"/>
        <w:numPr>
          <w:ilvl w:val="2"/>
          <w:numId w:val="15"/>
        </w:numPr>
      </w:pPr>
      <w:r>
        <w:t>misdemeanors</w:t>
      </w:r>
    </w:p>
    <w:p w:rsidR="00337E75" w:rsidRDefault="00337E75" w:rsidP="00337E75">
      <w:pPr>
        <w:pStyle w:val="ListParagraph"/>
        <w:numPr>
          <w:ilvl w:val="1"/>
          <w:numId w:val="15"/>
        </w:numPr>
      </w:pPr>
      <w:r>
        <w:t>by meta-category</w:t>
      </w:r>
      <w:r w:rsidR="002865BB">
        <w:t xml:space="preserve"> (maybe using UCR categories)</w:t>
      </w:r>
    </w:p>
    <w:p w:rsidR="00337E75" w:rsidRDefault="002865BB" w:rsidP="00337E75">
      <w:pPr>
        <w:pStyle w:val="ListParagraph"/>
        <w:numPr>
          <w:ilvl w:val="2"/>
          <w:numId w:val="15"/>
        </w:numPr>
      </w:pPr>
      <w:r>
        <w:t>Financial</w:t>
      </w:r>
      <w:r w:rsidR="00337E75">
        <w:t xml:space="preserve"> Crime</w:t>
      </w:r>
    </w:p>
    <w:p w:rsidR="002865BB" w:rsidRDefault="002865BB" w:rsidP="00337E75">
      <w:pPr>
        <w:pStyle w:val="ListParagraph"/>
        <w:numPr>
          <w:ilvl w:val="2"/>
          <w:numId w:val="15"/>
        </w:numPr>
      </w:pPr>
      <w:r>
        <w:t>Violent Crime</w:t>
      </w:r>
    </w:p>
    <w:p w:rsidR="002865BB" w:rsidRDefault="002865BB" w:rsidP="00337E75">
      <w:pPr>
        <w:pStyle w:val="ListParagraph"/>
        <w:numPr>
          <w:ilvl w:val="2"/>
          <w:numId w:val="15"/>
        </w:numPr>
      </w:pPr>
      <w:r>
        <w:t>Property Crime</w:t>
      </w:r>
    </w:p>
    <w:p w:rsidR="00337E75" w:rsidRDefault="003E6994" w:rsidP="00337E75">
      <w:pPr>
        <w:pStyle w:val="ListParagraph"/>
        <w:numPr>
          <w:ilvl w:val="2"/>
          <w:numId w:val="15"/>
        </w:numPr>
      </w:pPr>
      <w:r>
        <w:t>Other</w:t>
      </w:r>
    </w:p>
    <w:p w:rsidR="00337E75" w:rsidRDefault="002865BB" w:rsidP="002865BB">
      <w:pPr>
        <w:pStyle w:val="ListParagraph"/>
        <w:numPr>
          <w:ilvl w:val="2"/>
          <w:numId w:val="15"/>
        </w:numPr>
      </w:pPr>
      <w:r>
        <w:t>Etc.</w:t>
      </w:r>
    </w:p>
    <w:p w:rsidR="00FB139D" w:rsidRDefault="00FB139D" w:rsidP="00136E69">
      <w:pPr>
        <w:pStyle w:val="ListParagraph"/>
        <w:numPr>
          <w:ilvl w:val="0"/>
          <w:numId w:val="15"/>
        </w:numPr>
      </w:pPr>
      <w:r>
        <w:t>Create functions to do the following</w:t>
      </w:r>
    </w:p>
    <w:p w:rsidR="00FB139D" w:rsidRDefault="00FB139D" w:rsidP="00FB139D">
      <w:pPr>
        <w:pStyle w:val="ListParagraph"/>
        <w:numPr>
          <w:ilvl w:val="1"/>
          <w:numId w:val="15"/>
        </w:numPr>
      </w:pPr>
      <w:r>
        <w:t>Find closest PD and Transit station to each crime</w:t>
      </w:r>
    </w:p>
    <w:p w:rsidR="00FB139D" w:rsidRDefault="00FB139D" w:rsidP="00FB139D">
      <w:pPr>
        <w:pStyle w:val="ListParagraph"/>
        <w:numPr>
          <w:ilvl w:val="1"/>
          <w:numId w:val="15"/>
        </w:numPr>
      </w:pPr>
      <w:r>
        <w:t>Calculate the distance between each of the above.</w:t>
      </w:r>
    </w:p>
    <w:p w:rsidR="00FB139D" w:rsidRDefault="00FB139D" w:rsidP="00FB139D">
      <w:pPr>
        <w:pStyle w:val="ListParagraph"/>
        <w:numPr>
          <w:ilvl w:val="1"/>
          <w:numId w:val="15"/>
        </w:numPr>
      </w:pPr>
      <w:r>
        <w:t>Create spatial shapes [ellipses and circles] that correspond with the standard deviation of spatial dispersion and/or pertinent areas around each location of interest.</w:t>
      </w:r>
    </w:p>
    <w:p w:rsidR="00FB139D" w:rsidRDefault="00FB139D" w:rsidP="00FB139D">
      <w:pPr>
        <w:pStyle w:val="ListParagraph"/>
        <w:numPr>
          <w:ilvl w:val="1"/>
          <w:numId w:val="15"/>
        </w:numPr>
      </w:pPr>
      <w:r>
        <w:t>Calculate crime /population densities, etc.</w:t>
      </w:r>
    </w:p>
    <w:p w:rsidR="00FB139D" w:rsidRDefault="00FB139D" w:rsidP="00FB139D">
      <w:pPr>
        <w:pStyle w:val="ListParagraph"/>
        <w:numPr>
          <w:ilvl w:val="0"/>
          <w:numId w:val="15"/>
        </w:numPr>
      </w:pPr>
      <w:r>
        <w:t>Group data in interesting ways to explore the data via histograms, linear models, e</w:t>
      </w:r>
      <w:r w:rsidR="00136E69">
        <w:t>tc.</w:t>
      </w:r>
    </w:p>
    <w:p w:rsidR="00556680" w:rsidRDefault="00324123" w:rsidP="00556680">
      <w:pPr>
        <w:pStyle w:val="Heading1"/>
      </w:pPr>
      <w:r>
        <w:t>Data Exploration</w:t>
      </w:r>
    </w:p>
    <w:p w:rsidR="007B3DA7" w:rsidRDefault="007B3DA7" w:rsidP="00556680">
      <w:r>
        <w:t xml:space="preserve">Note: </w:t>
      </w:r>
      <w:r w:rsidR="005E06F8">
        <w:t xml:space="preserve">This is merely meant to provide color on my initial exploration process. </w:t>
      </w:r>
      <w:r>
        <w:t xml:space="preserve">All final graphs, etc. can be found in the </w:t>
      </w:r>
      <w:r w:rsidR="005E06F8">
        <w:t xml:space="preserve">final </w:t>
      </w:r>
      <w:r>
        <w:t>write</w:t>
      </w:r>
      <w:r w:rsidR="00C033C2">
        <w:t>-</w:t>
      </w:r>
      <w:r>
        <w:t xml:space="preserve">up file.  </w:t>
      </w:r>
    </w:p>
    <w:p w:rsidR="00556680" w:rsidRDefault="00FB139D" w:rsidP="00556680">
      <w:r>
        <w:t xml:space="preserve">After setting up the superset of data, I initially focused on relationships between </w:t>
      </w:r>
      <w:r w:rsidR="007B3DA7">
        <w:t xml:space="preserve">daily/monthly </w:t>
      </w:r>
      <w:proofErr w:type="gramStart"/>
      <w:r w:rsidR="007B3DA7">
        <w:t>crime</w:t>
      </w:r>
      <w:proofErr w:type="gramEnd"/>
      <w:r w:rsidR="007B3DA7">
        <w:t xml:space="preserve"> rates [initially defined as count/community population] by sub-category and the following:</w:t>
      </w:r>
    </w:p>
    <w:p w:rsidR="007B3DA7" w:rsidRDefault="007B3DA7" w:rsidP="007B3DA7">
      <w:pPr>
        <w:pStyle w:val="ListParagraph"/>
        <w:numPr>
          <w:ilvl w:val="0"/>
          <w:numId w:val="25"/>
        </w:numPr>
      </w:pPr>
      <w:r>
        <w:t>Various Demographics</w:t>
      </w:r>
    </w:p>
    <w:p w:rsidR="007B3DA7" w:rsidRDefault="007B3DA7" w:rsidP="007B3DA7">
      <w:pPr>
        <w:pStyle w:val="ListParagraph"/>
        <w:numPr>
          <w:ilvl w:val="0"/>
          <w:numId w:val="25"/>
        </w:numPr>
      </w:pPr>
      <w:r>
        <w:t>Location Descriptions</w:t>
      </w:r>
    </w:p>
    <w:p w:rsidR="007B3DA7" w:rsidRDefault="007B3DA7" w:rsidP="007B3DA7">
      <w:pPr>
        <w:pStyle w:val="ListParagraph"/>
        <w:numPr>
          <w:ilvl w:val="0"/>
          <w:numId w:val="25"/>
        </w:numPr>
      </w:pPr>
      <w:r>
        <w:t>Weather [temperature and precipitation]</w:t>
      </w:r>
    </w:p>
    <w:p w:rsidR="007B3DA7" w:rsidRDefault="007B3DA7" w:rsidP="007B3DA7">
      <w:pPr>
        <w:pStyle w:val="ListParagraph"/>
        <w:numPr>
          <w:ilvl w:val="0"/>
          <w:numId w:val="25"/>
        </w:numPr>
      </w:pPr>
      <w:r>
        <w:t>Proximity Metrics</w:t>
      </w:r>
    </w:p>
    <w:p w:rsidR="00C033C2" w:rsidRDefault="00C033C2" w:rsidP="007B3DA7">
      <w:pPr>
        <w:pStyle w:val="ListParagraph"/>
        <w:numPr>
          <w:ilvl w:val="0"/>
          <w:numId w:val="25"/>
        </w:numPr>
      </w:pPr>
      <w:r>
        <w:lastRenderedPageBreak/>
        <w:t xml:space="preserve">Temporal </w:t>
      </w:r>
      <w:proofErr w:type="spellStart"/>
      <w:r>
        <w:t>Charateristics</w:t>
      </w:r>
      <w:proofErr w:type="spellEnd"/>
    </w:p>
    <w:p w:rsidR="007B3DA7" w:rsidRDefault="007B3DA7" w:rsidP="00103330">
      <w:r>
        <w:t xml:space="preserve">I also experimented with clustering </w:t>
      </w:r>
      <w:r w:rsidR="005E06F8">
        <w:t>and other techniques I might use for a predictive model</w:t>
      </w:r>
      <w:r>
        <w:t xml:space="preserve">, but in the end </w:t>
      </w:r>
      <w:r w:rsidR="005E06F8">
        <w:t xml:space="preserve">I </w:t>
      </w:r>
      <w:r>
        <w:t xml:space="preserve">decided to stick with the original spatial idea and leave the machine learning for </w:t>
      </w:r>
      <w:r w:rsidR="00565EBF">
        <w:t>the</w:t>
      </w:r>
      <w:r>
        <w:t xml:space="preserve"> next project.</w:t>
      </w:r>
    </w:p>
    <w:p w:rsidR="005E06F8" w:rsidRDefault="007B3DA7" w:rsidP="00103330">
      <w:r>
        <w:t>Demographics had much less predictive power than I initially expe</w:t>
      </w:r>
      <w:r w:rsidR="00C033C2">
        <w:t>cted, even at the annual level</w:t>
      </w:r>
      <w:r w:rsidR="00565EBF">
        <w:t>;</w:t>
      </w:r>
      <w:r w:rsidR="00C033C2">
        <w:t xml:space="preserve"> although</w:t>
      </w:r>
      <w:r w:rsidR="00565EBF">
        <w:t>,</w:t>
      </w:r>
      <w:r w:rsidR="00C033C2">
        <w:t xml:space="preserve"> I retained certain factors in the final write-up.  Weather data [</w:t>
      </w:r>
      <w:proofErr w:type="spellStart"/>
      <w:r w:rsidR="00C033C2">
        <w:t>broudly</w:t>
      </w:r>
      <w:proofErr w:type="spellEnd"/>
      <w:r w:rsidR="00C033C2">
        <w:t xml:space="preserve"> applied by month] was significantly correlated as were some temporal factors such as hour of day.</w:t>
      </w:r>
    </w:p>
    <w:p w:rsidR="00A26C63" w:rsidRDefault="005E06F8" w:rsidP="00103330">
      <w:r>
        <w:t xml:space="preserve">I found a function capable of </w:t>
      </w:r>
      <w:r w:rsidR="00565EBF">
        <w:t>determining</w:t>
      </w:r>
      <w:r>
        <w:t xml:space="preserve"> the closest PD and Transit Station to each crime, but it did not correctly calculate Euclidian distances, so I added </w:t>
      </w:r>
      <w:r w:rsidR="00357C70">
        <w:t xml:space="preserve">a function that </w:t>
      </w:r>
      <w:r w:rsidR="00A26C63">
        <w:t>c</w:t>
      </w:r>
      <w:r w:rsidR="00357C70">
        <w:t>ould</w:t>
      </w:r>
      <w:r w:rsidR="00A26C63">
        <w:t xml:space="preserve"> and verified its output</w:t>
      </w:r>
      <w:r w:rsidR="00357C70">
        <w:t>.</w:t>
      </w:r>
      <w:r w:rsidR="00A26C63">
        <w:t xml:space="preserve">  With that in place, I explored proximity metrics and found that crime was not decreasing as much as I assumed it would near police stations.  When I calculated the crime density of expanding circles, I actually found that crime density increased as one moved closer to a police department.  Transit stations, however, followed expectations.</w:t>
      </w:r>
    </w:p>
    <w:p w:rsidR="00C033C2" w:rsidRDefault="00C033C2" w:rsidP="00103330">
      <w:r>
        <w:t xml:space="preserve">When my mentor and I met for one of our milestone discussions, we decided that the analysis had spread too thin and that I should focus back in on crime’s spatial characteristics.  As such, I dropped the weather analysis and refined the demographics down to a few key stats.  Also, assuming that communities might have an outsized political effect on enacting any proposed solution, I focused the final story on each community’s crime density </w:t>
      </w:r>
      <w:r w:rsidR="007B6FB2">
        <w:t>defined as count/km^2.  I</w:t>
      </w:r>
      <w:r w:rsidR="00565EBF">
        <w:t xml:space="preserve"> found a way to summarize the crime/transit proximity data </w:t>
      </w:r>
      <w:r w:rsidR="007B6FB2">
        <w:t>at</w:t>
      </w:r>
      <w:r w:rsidR="00565EBF">
        <w:t xml:space="preserve"> the community level by creating a variable representing the distinct number of points “closest” to each of a community’s recorded crimes, e.g. the number of stations within close proximity to a community</w:t>
      </w:r>
      <w:r w:rsidR="007B6FB2">
        <w:t>.  Interestingly, that factor ended up having an even higher correlation with crime density than community population density.</w:t>
      </w:r>
    </w:p>
    <w:p w:rsidR="00565EBF" w:rsidRDefault="00565EBF" w:rsidP="00103330">
      <w:r>
        <w:t>In all, this was a very instructive exercise in working with geo-spatial data</w:t>
      </w:r>
      <w:r w:rsidR="007B6FB2">
        <w:t xml:space="preserve">.  I was able to learn a great deal about spatial visualization </w:t>
      </w:r>
      <w:r>
        <w:t>and regression models</w:t>
      </w:r>
      <w:r w:rsidR="007B6FB2">
        <w:t xml:space="preserve"> (both linear and non-linear)</w:t>
      </w:r>
      <w:r>
        <w:t>.</w:t>
      </w:r>
      <w:r w:rsidR="007B6FB2">
        <w:t xml:space="preserve">  I hope you enjoy the end product.</w:t>
      </w:r>
      <w:bookmarkStart w:id="0" w:name="_GoBack"/>
      <w:bookmarkEnd w:id="0"/>
    </w:p>
    <w:sectPr w:rsidR="00565E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902" w:rsidRDefault="008F2902">
      <w:pPr>
        <w:spacing w:after="0" w:line="240" w:lineRule="auto"/>
      </w:pPr>
      <w:r>
        <w:separator/>
      </w:r>
    </w:p>
  </w:endnote>
  <w:endnote w:type="continuationSeparator" w:id="0">
    <w:p w:rsidR="008F2902" w:rsidRDefault="008F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902" w:rsidRDefault="008F2902">
      <w:pPr>
        <w:spacing w:after="0" w:line="240" w:lineRule="auto"/>
      </w:pPr>
      <w:r>
        <w:separator/>
      </w:r>
    </w:p>
  </w:footnote>
  <w:footnote w:type="continuationSeparator" w:id="0">
    <w:p w:rsidR="008F2902" w:rsidRDefault="008F2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5B9"/>
    <w:multiLevelType w:val="multilevel"/>
    <w:tmpl w:val="5D18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C0B0E"/>
    <w:multiLevelType w:val="multilevel"/>
    <w:tmpl w:val="B79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9491D"/>
    <w:multiLevelType w:val="hybridMultilevel"/>
    <w:tmpl w:val="74042448"/>
    <w:lvl w:ilvl="0" w:tplc="A37C7A8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D505A"/>
    <w:multiLevelType w:val="multilevel"/>
    <w:tmpl w:val="98A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468B4"/>
    <w:multiLevelType w:val="hybridMultilevel"/>
    <w:tmpl w:val="36420B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9D73CF4"/>
    <w:multiLevelType w:val="multilevel"/>
    <w:tmpl w:val="18E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A2823"/>
    <w:multiLevelType w:val="hybridMultilevel"/>
    <w:tmpl w:val="EAD2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8">
    <w:nsid w:val="50243818"/>
    <w:multiLevelType w:val="multilevel"/>
    <w:tmpl w:val="492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77643"/>
    <w:multiLevelType w:val="hybridMultilevel"/>
    <w:tmpl w:val="65A4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17A7E"/>
    <w:multiLevelType w:val="multilevel"/>
    <w:tmpl w:val="0B0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D088B"/>
    <w:multiLevelType w:val="multilevel"/>
    <w:tmpl w:val="CAC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778EA"/>
    <w:multiLevelType w:val="multilevel"/>
    <w:tmpl w:val="E034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1757AB"/>
    <w:multiLevelType w:val="multilevel"/>
    <w:tmpl w:val="02D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C1574E"/>
    <w:multiLevelType w:val="hybridMultilevel"/>
    <w:tmpl w:val="275A1DCE"/>
    <w:lvl w:ilvl="0" w:tplc="4A201A88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4"/>
  </w:num>
  <w:num w:numId="15">
    <w:abstractNumId w:val="6"/>
  </w:num>
  <w:num w:numId="16">
    <w:abstractNumId w:val="14"/>
  </w:num>
  <w:num w:numId="17">
    <w:abstractNumId w:val="1"/>
  </w:num>
  <w:num w:numId="18">
    <w:abstractNumId w:val="3"/>
  </w:num>
  <w:num w:numId="19">
    <w:abstractNumId w:val="13"/>
  </w:num>
  <w:num w:numId="20">
    <w:abstractNumId w:val="10"/>
  </w:num>
  <w:num w:numId="21">
    <w:abstractNumId w:val="8"/>
  </w:num>
  <w:num w:numId="22">
    <w:abstractNumId w:val="5"/>
  </w:num>
  <w:num w:numId="23">
    <w:abstractNumId w:val="12"/>
  </w:num>
  <w:num w:numId="24">
    <w:abstractNumId w:val="0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32"/>
    <w:rsid w:val="00103330"/>
    <w:rsid w:val="00111C1E"/>
    <w:rsid w:val="0011555A"/>
    <w:rsid w:val="00136E69"/>
    <w:rsid w:val="002179F8"/>
    <w:rsid w:val="002865BB"/>
    <w:rsid w:val="002B3111"/>
    <w:rsid w:val="00324123"/>
    <w:rsid w:val="00337E75"/>
    <w:rsid w:val="00357C70"/>
    <w:rsid w:val="003E6994"/>
    <w:rsid w:val="00451704"/>
    <w:rsid w:val="00556680"/>
    <w:rsid w:val="00565EBF"/>
    <w:rsid w:val="00590F0C"/>
    <w:rsid w:val="005E06F8"/>
    <w:rsid w:val="007139A9"/>
    <w:rsid w:val="00796E5E"/>
    <w:rsid w:val="007B3DA7"/>
    <w:rsid w:val="007B6FB2"/>
    <w:rsid w:val="00873569"/>
    <w:rsid w:val="008D176A"/>
    <w:rsid w:val="008F2902"/>
    <w:rsid w:val="00A26C63"/>
    <w:rsid w:val="00A26E0C"/>
    <w:rsid w:val="00A962CE"/>
    <w:rsid w:val="00AD392D"/>
    <w:rsid w:val="00C033C2"/>
    <w:rsid w:val="00C90697"/>
    <w:rsid w:val="00D13E02"/>
    <w:rsid w:val="00D729C3"/>
    <w:rsid w:val="00E32741"/>
    <w:rsid w:val="00F56FC0"/>
    <w:rsid w:val="00F62432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962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6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962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wunderground.com/history/airport/KMDW/2016/3/5/CustomHistory.html?req_city=Chicago%20Midway&amp;req_state=IL&amp;reqdb.zip=60499&amp;reqdb.magic=11&amp;reqdb.wmo=9999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ke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9D67A-F5D5-46CE-BCB3-2A6A61A4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1484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Morken</dc:creator>
  <cp:lastModifiedBy>Jonathan Morken</cp:lastModifiedBy>
  <cp:revision>6</cp:revision>
  <dcterms:created xsi:type="dcterms:W3CDTF">2016-03-28T22:42:00Z</dcterms:created>
  <dcterms:modified xsi:type="dcterms:W3CDTF">2016-04-06T01:20:00Z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